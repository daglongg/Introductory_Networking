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14042" w14:textId="6BAF2C5A" w:rsidR="004D36D7" w:rsidRPr="00BA734B" w:rsidRDefault="00F35D19" w:rsidP="00251FDE">
      <w:pPr>
        <w:pStyle w:val="Title"/>
      </w:pPr>
      <w:sdt>
        <w:sdtPr>
          <w:rPr>
            <w:b w:val="0"/>
            <w:color w:val="EE0000"/>
          </w:r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067FE">
            <w:t>Lab - Observe DNS Resolution</w:t>
          </w:r>
        </w:sdtContent>
      </w:sdt>
    </w:p>
    <w:p w14:paraId="112CC308" w14:textId="77777777"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61B7FD8" w14:textId="77777777" w:rsidR="00251FDE" w:rsidRPr="00167E9A" w:rsidRDefault="00251FDE" w:rsidP="00482A66">
      <w:pPr>
        <w:pStyle w:val="CMD"/>
      </w:pPr>
      <w:r w:rsidRPr="00167E9A">
        <w:t xml:space="preserve">C:\&gt; </w:t>
      </w:r>
      <w:r w:rsidRPr="00482A66">
        <w:rPr>
          <w:b/>
          <w:bCs/>
        </w:rPr>
        <w:t>ping www.icann.org</w:t>
      </w:r>
    </w:p>
    <w:p w14:paraId="580449C6" w14:textId="77777777" w:rsidR="00251FDE" w:rsidRPr="00167E9A" w:rsidRDefault="00251FDE" w:rsidP="00482A66">
      <w:pPr>
        <w:pStyle w:val="CMDOutput"/>
      </w:pPr>
    </w:p>
    <w:p w14:paraId="378F15A2" w14:textId="4DF2E77D" w:rsidR="00251FDE" w:rsidRPr="00167E9A" w:rsidRDefault="00251FDE" w:rsidP="00482A66">
      <w:pPr>
        <w:pStyle w:val="CMDOutput"/>
      </w:pPr>
      <w:r w:rsidRPr="00167E9A">
        <w:t>Pinging www.vip.icann.org [</w:t>
      </w:r>
      <w:r w:rsidR="00266C9F" w:rsidRPr="00167E9A">
        <w:t>2620:0:2d0:200::7</w:t>
      </w:r>
      <w:r w:rsidRPr="00167E9A">
        <w:t>] with 32 bytes of data:</w:t>
      </w:r>
    </w:p>
    <w:p w14:paraId="073DC67D" w14:textId="46D3E483" w:rsidR="00251FDE" w:rsidRPr="00167E9A" w:rsidRDefault="00251FDE" w:rsidP="00482A66">
      <w:pPr>
        <w:pStyle w:val="CMDOutput"/>
      </w:pPr>
      <w:r w:rsidRPr="00167E9A">
        <w:t xml:space="preserve">Reply from </w:t>
      </w:r>
      <w:r w:rsidR="00266C9F" w:rsidRPr="00167E9A">
        <w:t>2620:0:2d0:200::7</w:t>
      </w:r>
      <w:r w:rsidRPr="00167E9A">
        <w:t>: time=43ms</w:t>
      </w:r>
    </w:p>
    <w:p w14:paraId="67F46CB2" w14:textId="3E887CD0" w:rsidR="00251FDE" w:rsidRPr="00167E9A" w:rsidRDefault="00251FDE" w:rsidP="00482A66">
      <w:pPr>
        <w:pStyle w:val="CMDOutput"/>
      </w:pPr>
      <w:r w:rsidRPr="00167E9A">
        <w:t xml:space="preserve">Reply from </w:t>
      </w:r>
      <w:r w:rsidR="00266C9F" w:rsidRPr="00167E9A">
        <w:t>2620:0:2d0:200::7</w:t>
      </w:r>
      <w:r w:rsidRPr="00167E9A">
        <w:t>: time=41ms</w:t>
      </w:r>
    </w:p>
    <w:p w14:paraId="26FAC6DA" w14:textId="6886AE5F" w:rsidR="00251FDE" w:rsidRPr="00167E9A" w:rsidRDefault="00251FDE" w:rsidP="00482A66">
      <w:pPr>
        <w:pStyle w:val="CMDOutput"/>
      </w:pPr>
      <w:r w:rsidRPr="00167E9A">
        <w:t xml:space="preserve">Reply from </w:t>
      </w:r>
      <w:r w:rsidR="00266C9F" w:rsidRPr="00167E9A">
        <w:t>2620:0:2d0:200::7</w:t>
      </w:r>
      <w:r w:rsidRPr="00167E9A">
        <w:t>: time=44ms</w:t>
      </w:r>
    </w:p>
    <w:p w14:paraId="7DAB5908" w14:textId="660BAED5" w:rsidR="00251FDE" w:rsidRPr="00167E9A" w:rsidRDefault="00251FDE" w:rsidP="00482A66">
      <w:pPr>
        <w:pStyle w:val="CMDOutput"/>
      </w:pPr>
      <w:r w:rsidRPr="00167E9A">
        <w:t xml:space="preserve">Reply from </w:t>
      </w:r>
      <w:r w:rsidR="00266C9F" w:rsidRPr="00167E9A">
        <w:t>2620:0:2d0:200::7</w:t>
      </w:r>
      <w:r w:rsidRPr="00167E9A">
        <w:t>: time=39ms</w:t>
      </w:r>
    </w:p>
    <w:p w14:paraId="31837ED2" w14:textId="77777777" w:rsidR="00251FDE" w:rsidRPr="00167E9A" w:rsidRDefault="00251FDE" w:rsidP="00482A66">
      <w:pPr>
        <w:pStyle w:val="CMDOutput"/>
      </w:pPr>
    </w:p>
    <w:p w14:paraId="1CA4FBF5" w14:textId="44979506" w:rsidR="00251FDE" w:rsidRPr="00167E9A" w:rsidRDefault="00251FDE" w:rsidP="00482A66">
      <w:pPr>
        <w:pStyle w:val="CMDOutput"/>
      </w:pPr>
      <w:r w:rsidRPr="00167E9A">
        <w:t xml:space="preserve">Ping statistics for </w:t>
      </w:r>
      <w:r w:rsidR="00266C9F" w:rsidRPr="00167E9A">
        <w:t>2620:0:2d0:200::7</w:t>
      </w:r>
      <w:r w:rsidRPr="00167E9A">
        <w:t>:</w:t>
      </w:r>
    </w:p>
    <w:p w14:paraId="0062AC4A" w14:textId="77777777" w:rsidR="00251FDE" w:rsidRPr="00167E9A" w:rsidRDefault="00251FDE" w:rsidP="00482A66">
      <w:pPr>
        <w:pStyle w:val="CMDOutput"/>
      </w:pPr>
      <w:r w:rsidRPr="00167E9A">
        <w:t xml:space="preserve">    Packets: Sent = 4, Received = 4, Lost = 0 (0% loss),</w:t>
      </w:r>
    </w:p>
    <w:p w14:paraId="647854E5" w14:textId="77777777" w:rsidR="00251FDE" w:rsidRPr="00167E9A" w:rsidRDefault="00251FDE" w:rsidP="00482A66">
      <w:pPr>
        <w:pStyle w:val="CMDOutput"/>
      </w:pPr>
      <w:r w:rsidRPr="00167E9A">
        <w:t xml:space="preserve">Approximate </w:t>
      </w:r>
      <w:proofErr w:type="gramStart"/>
      <w:r w:rsidRPr="00167E9A">
        <w:t>round trip</w:t>
      </w:r>
      <w:proofErr w:type="gramEnd"/>
      <w:r w:rsidRPr="00167E9A">
        <w:t xml:space="preserve"> times in milli-seconds:</w:t>
      </w:r>
    </w:p>
    <w:p w14:paraId="775DB001" w14:textId="77777777" w:rsidR="00251FDE" w:rsidRPr="00167E9A" w:rsidRDefault="00251FDE" w:rsidP="00482A66">
      <w:pPr>
        <w:pStyle w:val="CMDOutput"/>
      </w:pPr>
      <w:r w:rsidRPr="00167E9A">
        <w:lastRenderedPageBreak/>
        <w:t xml:space="preserve">    Minimum = 39ms, Maximum = 44ms, Average = 41ms</w:t>
      </w:r>
    </w:p>
    <w:p w14:paraId="60360448" w14:textId="77777777" w:rsidR="00251FDE" w:rsidRPr="00167E9A" w:rsidRDefault="00251FDE" w:rsidP="00482A66">
      <w:pPr>
        <w:pStyle w:val="CMDOutput"/>
      </w:pPr>
    </w:p>
    <w:p w14:paraId="134F29FB" w14:textId="77777777" w:rsidR="00251FDE" w:rsidRPr="00167E9A" w:rsidRDefault="00251FDE" w:rsidP="00482A66">
      <w:pPr>
        <w:pStyle w:val="CMD"/>
      </w:pPr>
      <w:r w:rsidRPr="00167E9A">
        <w:t xml:space="preserve">C:\&gt; </w:t>
      </w:r>
      <w:r w:rsidRPr="00482A66">
        <w:rPr>
          <w:b/>
          <w:bCs/>
        </w:rPr>
        <w:t>ping -4 www.icann.org</w:t>
      </w:r>
    </w:p>
    <w:p w14:paraId="5F0A4445" w14:textId="77777777" w:rsidR="00251FDE" w:rsidRPr="00167E9A" w:rsidRDefault="00251FDE" w:rsidP="00482A66">
      <w:pPr>
        <w:pStyle w:val="CMDOutput"/>
      </w:pPr>
    </w:p>
    <w:p w14:paraId="27E9ECDA" w14:textId="77777777" w:rsidR="00251FDE" w:rsidRPr="00167E9A" w:rsidRDefault="00251FDE" w:rsidP="00482A66">
      <w:pPr>
        <w:pStyle w:val="CMDOutput"/>
      </w:pPr>
      <w:r w:rsidRPr="00167E9A">
        <w:t>Pinging www.vip.icann.org [192.0.32.7] with 32 bytes of data:</w:t>
      </w:r>
    </w:p>
    <w:p w14:paraId="54301C3E" w14:textId="77777777" w:rsidR="00251FDE" w:rsidRPr="00167E9A" w:rsidRDefault="00251FDE" w:rsidP="00482A66">
      <w:pPr>
        <w:pStyle w:val="CMDOutput"/>
      </w:pPr>
      <w:r w:rsidRPr="00167E9A">
        <w:t>Reply from 192.0.32.7: bytes=32 time=41ms TTL=241</w:t>
      </w:r>
    </w:p>
    <w:p w14:paraId="54B86770" w14:textId="77777777" w:rsidR="00251FDE" w:rsidRPr="00167E9A" w:rsidRDefault="00251FDE" w:rsidP="00482A66">
      <w:pPr>
        <w:pStyle w:val="CMDOutput"/>
      </w:pPr>
      <w:r w:rsidRPr="00167E9A">
        <w:t>Reply from 192.0.32.7: bytes=32 time=42ms TTL=241</w:t>
      </w:r>
    </w:p>
    <w:p w14:paraId="416529A0" w14:textId="77777777" w:rsidR="00251FDE" w:rsidRPr="00167E9A" w:rsidRDefault="00251FDE" w:rsidP="00482A66">
      <w:pPr>
        <w:pStyle w:val="CMDOutput"/>
      </w:pPr>
      <w:r w:rsidRPr="00167E9A">
        <w:t>Reply from 192.0.32.7: bytes=32 time=42ms TTL=241</w:t>
      </w:r>
    </w:p>
    <w:p w14:paraId="60FAB537" w14:textId="77777777" w:rsidR="00251FDE" w:rsidRPr="00167E9A" w:rsidRDefault="00251FDE" w:rsidP="00482A66">
      <w:pPr>
        <w:pStyle w:val="CMDOutput"/>
      </w:pPr>
      <w:r w:rsidRPr="00167E9A">
        <w:t>Reply from 192.0.32.7: bytes=32 time=43ms TTL=241</w:t>
      </w:r>
    </w:p>
    <w:p w14:paraId="0D06F3DF" w14:textId="77777777" w:rsidR="00251FDE" w:rsidRPr="00167E9A" w:rsidRDefault="00251FDE" w:rsidP="00482A66">
      <w:pPr>
        <w:pStyle w:val="CMDOutput"/>
      </w:pPr>
    </w:p>
    <w:p w14:paraId="5EC67346" w14:textId="77777777" w:rsidR="00251FDE" w:rsidRPr="00167E9A" w:rsidRDefault="00251FDE" w:rsidP="00482A66">
      <w:pPr>
        <w:pStyle w:val="CMDOutput"/>
      </w:pPr>
      <w:r w:rsidRPr="00167E9A">
        <w:t>Ping statistics for 192.0.32.7:</w:t>
      </w:r>
    </w:p>
    <w:p w14:paraId="7E412648" w14:textId="77777777" w:rsidR="00251FDE" w:rsidRPr="00167E9A" w:rsidRDefault="00251FDE" w:rsidP="00482A66">
      <w:pPr>
        <w:pStyle w:val="CMDOutput"/>
      </w:pPr>
      <w:r w:rsidRPr="00167E9A">
        <w:t xml:space="preserve">    Packets: Sent = 4, Received = 4, Lost = 0 (0% loss),</w:t>
      </w:r>
    </w:p>
    <w:p w14:paraId="2466A0E7" w14:textId="77777777" w:rsidR="00251FDE" w:rsidRPr="00167E9A" w:rsidRDefault="00251FDE" w:rsidP="00482A66">
      <w:pPr>
        <w:pStyle w:val="CMDOutput"/>
      </w:pPr>
      <w:r w:rsidRPr="00167E9A">
        <w:t xml:space="preserve">Approximate </w:t>
      </w:r>
      <w:proofErr w:type="gramStart"/>
      <w:r w:rsidRPr="00167E9A">
        <w:t>round trip</w:t>
      </w:r>
      <w:proofErr w:type="gramEnd"/>
      <w:r w:rsidRPr="00167E9A">
        <w:t xml:space="preserve"> times in milli-seconds:</w:t>
      </w:r>
    </w:p>
    <w:p w14:paraId="1037846E" w14:textId="77777777" w:rsidR="00251FDE" w:rsidRPr="00167E9A" w:rsidRDefault="00251FDE" w:rsidP="00482A66">
      <w:pPr>
        <w:pStyle w:val="CMDOutput"/>
      </w:pPr>
      <w:r w:rsidRPr="00167E9A">
        <w:t xml:space="preserve">    Minimum = 41ms, Maximum = 43ms, Average = 42ms</w:t>
      </w:r>
    </w:p>
    <w:p w14:paraId="3CE02084" w14:textId="77777777" w:rsidR="00251FDE" w:rsidRDefault="00251FDE" w:rsidP="00707FD3">
      <w:pPr>
        <w:pStyle w:val="BodyTextL50"/>
      </w:pPr>
      <w:r>
        <w:t>Record the IP addresses</w:t>
      </w:r>
      <w:r w:rsidR="00707FD3">
        <w:t xml:space="preserve"> for</w:t>
      </w:r>
      <w:r>
        <w:t xml:space="preserve"> </w:t>
      </w:r>
      <w:r w:rsidRPr="00F00CB8">
        <w:t>www.icann.org</w:t>
      </w:r>
      <w:r>
        <w:t>.</w:t>
      </w:r>
    </w:p>
    <w:p w14:paraId="7D4C3666" w14:textId="77777777" w:rsidR="00251FDE" w:rsidRPr="0064611F" w:rsidRDefault="00251FDE" w:rsidP="00251FDE">
      <w:pPr>
        <w:pStyle w:val="AnswerLineL50"/>
      </w:pPr>
      <w:r>
        <w:t>Type your answers here.</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sidRPr="0046294E">
        <w:rPr>
          <w:bCs/>
        </w:rPr>
        <w:t xml:space="preserve"> in the web browser. If your computer has an IPv6 address you can enter the </w:t>
      </w:r>
      <w:r w:rsidRPr="0046294E">
        <w:rPr>
          <w:bCs/>
        </w:rPr>
        <w:t>IPv6</w:t>
      </w:r>
      <w:r w:rsidRPr="00A753F5">
        <w:t xml:space="preserve">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0E27D03E"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2 numbers is </w:t>
      </w:r>
      <w:r w:rsidRPr="00D52291">
        <w:t>1</w:t>
      </w:r>
      <w:r>
        <w:t>1</w:t>
      </w:r>
      <w:r w:rsidRPr="00D52291">
        <w:t>000000.</w:t>
      </w:r>
      <w:r>
        <w:t>00000000</w:t>
      </w:r>
      <w:r w:rsidRPr="00D52291">
        <w:t>.</w:t>
      </w:r>
      <w:r>
        <w:t>00100000.00000111. What happens if you cut and paste these Base 2 numbers into a browser?</w:t>
      </w:r>
    </w:p>
    <w:p w14:paraId="4C6D4C88" w14:textId="77777777" w:rsidR="00251FDE" w:rsidRDefault="00251FDE" w:rsidP="00251FDE">
      <w:pPr>
        <w:pStyle w:val="AnswerLineL50"/>
      </w:pPr>
      <w:r>
        <w:t>Type your answers here.</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5262C40" w14:textId="77777777" w:rsidR="00251FDE" w:rsidRPr="00050158" w:rsidRDefault="00251FDE" w:rsidP="00D77404">
      <w:pPr>
        <w:pStyle w:val="CMDOutput"/>
      </w:pPr>
    </w:p>
    <w:p w14:paraId="447C61DA" w14:textId="4FDF0B8B" w:rsidR="00251FDE" w:rsidRPr="00050158" w:rsidRDefault="00251FDE" w:rsidP="00D77404">
      <w:pPr>
        <w:pStyle w:val="CMDOutput"/>
      </w:pPr>
      <w:r w:rsidRPr="00050158">
        <w:t>Pinging origin-www.cisco.com [</w:t>
      </w:r>
      <w:proofErr w:type="gramStart"/>
      <w:r w:rsidR="00266C9F" w:rsidRPr="00050158">
        <w:t>2600:1408:7:1:9300</w:t>
      </w:r>
      <w:proofErr w:type="gramEnd"/>
      <w:r w:rsidR="00266C9F" w:rsidRPr="00050158">
        <w:t>::90</w:t>
      </w:r>
      <w:r w:rsidRPr="00050158">
        <w:t>] with 32 bytes of data:</w:t>
      </w:r>
    </w:p>
    <w:p w14:paraId="72C2B06C" w14:textId="1BFCBDF4" w:rsidR="00251FDE" w:rsidRPr="00050158" w:rsidRDefault="00251FDE" w:rsidP="00D77404">
      <w:pPr>
        <w:pStyle w:val="CMDOutput"/>
      </w:pPr>
      <w:r w:rsidRPr="00050158">
        <w:t xml:space="preserve">Reply from </w:t>
      </w:r>
      <w:proofErr w:type="gramStart"/>
      <w:r w:rsidR="00266C9F" w:rsidRPr="00050158">
        <w:t>2600:1408:7:1:9300</w:t>
      </w:r>
      <w:proofErr w:type="gramEnd"/>
      <w:r w:rsidR="00266C9F" w:rsidRPr="00050158">
        <w:t>::90</w:t>
      </w:r>
      <w:r w:rsidRPr="00050158">
        <w:t>: time=70ms</w:t>
      </w:r>
    </w:p>
    <w:p w14:paraId="31F72356" w14:textId="1F231F40" w:rsidR="00251FDE" w:rsidRPr="00050158" w:rsidRDefault="00251FDE" w:rsidP="00D77404">
      <w:pPr>
        <w:pStyle w:val="CMDOutput"/>
      </w:pPr>
      <w:r w:rsidRPr="00050158">
        <w:t xml:space="preserve">Reply from </w:t>
      </w:r>
      <w:proofErr w:type="gramStart"/>
      <w:r w:rsidR="00266C9F" w:rsidRPr="00050158">
        <w:t>2600:1408:7:1:9300</w:t>
      </w:r>
      <w:proofErr w:type="gramEnd"/>
      <w:r w:rsidR="00266C9F" w:rsidRPr="00050158">
        <w:t>::90</w:t>
      </w:r>
      <w:r w:rsidRPr="00050158">
        <w:t>: time=74ms</w:t>
      </w:r>
    </w:p>
    <w:p w14:paraId="711356B5" w14:textId="3C237E04" w:rsidR="00251FDE" w:rsidRPr="00050158" w:rsidRDefault="00266C9F" w:rsidP="00D77404">
      <w:pPr>
        <w:pStyle w:val="CMDOutput"/>
      </w:pPr>
      <w:r w:rsidRPr="00050158">
        <w:t xml:space="preserve">Reply from </w:t>
      </w:r>
      <w:proofErr w:type="gramStart"/>
      <w:r w:rsidRPr="00050158">
        <w:t>2600:1408:7:1:9300</w:t>
      </w:r>
      <w:proofErr w:type="gramEnd"/>
      <w:r w:rsidRPr="00050158">
        <w:t>::90</w:t>
      </w:r>
      <w:r w:rsidR="00251FDE" w:rsidRPr="00050158">
        <w:t>: time=72ms</w:t>
      </w:r>
    </w:p>
    <w:p w14:paraId="0DF24E00" w14:textId="48901135" w:rsidR="00251FDE" w:rsidRPr="00050158" w:rsidRDefault="00251FDE" w:rsidP="00D77404">
      <w:pPr>
        <w:pStyle w:val="CMDOutput"/>
      </w:pPr>
      <w:r w:rsidRPr="00050158">
        <w:t xml:space="preserve">Reply from </w:t>
      </w:r>
      <w:proofErr w:type="gramStart"/>
      <w:r w:rsidR="00266C9F" w:rsidRPr="00050158">
        <w:t>2600:1408:7:1:9300</w:t>
      </w:r>
      <w:proofErr w:type="gramEnd"/>
      <w:r w:rsidR="00266C9F" w:rsidRPr="00050158">
        <w:t>::90</w:t>
      </w:r>
      <w:r w:rsidRPr="00050158">
        <w:t>: time=71ms</w:t>
      </w:r>
    </w:p>
    <w:p w14:paraId="23A70D60" w14:textId="77777777" w:rsidR="00251FDE" w:rsidRPr="00050158" w:rsidRDefault="00251FDE" w:rsidP="00D77404">
      <w:pPr>
        <w:pStyle w:val="CMDOutput"/>
      </w:pPr>
    </w:p>
    <w:p w14:paraId="5AB8D844" w14:textId="3B10897A" w:rsidR="00251FDE" w:rsidRPr="00050158" w:rsidRDefault="00251FDE" w:rsidP="00D77404">
      <w:pPr>
        <w:pStyle w:val="CMDOutput"/>
      </w:pPr>
      <w:r w:rsidRPr="00050158">
        <w:t xml:space="preserve">Ping statistics for </w:t>
      </w:r>
      <w:proofErr w:type="gramStart"/>
      <w:r w:rsidR="00266C9F" w:rsidRPr="00050158">
        <w:t>2600:1408:7:1:9300</w:t>
      </w:r>
      <w:proofErr w:type="gramEnd"/>
      <w:r w:rsidR="00266C9F" w:rsidRPr="00050158">
        <w:t>::90</w:t>
      </w:r>
      <w:r w:rsidRPr="00050158">
        <w:t>:</w:t>
      </w:r>
    </w:p>
    <w:p w14:paraId="004D91FB" w14:textId="77777777" w:rsidR="00251FDE" w:rsidRPr="00050158" w:rsidRDefault="00251FDE" w:rsidP="00D77404">
      <w:pPr>
        <w:pStyle w:val="CMDOutput"/>
      </w:pPr>
      <w:r w:rsidRPr="00050158">
        <w:t xml:space="preserve">    Packets: Sent = 4, Received = 4, Lost = 0 (0% loss),</w:t>
      </w:r>
    </w:p>
    <w:p w14:paraId="3AE60587" w14:textId="77777777" w:rsidR="00251FDE" w:rsidRPr="00050158" w:rsidRDefault="00251FDE" w:rsidP="00D77404">
      <w:pPr>
        <w:pStyle w:val="CMDOutput"/>
      </w:pPr>
      <w:r w:rsidRPr="00050158">
        <w:t xml:space="preserve">Approximate </w:t>
      </w:r>
      <w:proofErr w:type="gramStart"/>
      <w:r w:rsidRPr="00050158">
        <w:t>round trip</w:t>
      </w:r>
      <w:proofErr w:type="gramEnd"/>
      <w:r w:rsidRPr="00050158">
        <w:t xml:space="preserve"> times in milli-seconds:</w:t>
      </w:r>
    </w:p>
    <w:p w14:paraId="256EE07E" w14:textId="77777777" w:rsidR="00251FDE" w:rsidRPr="00050158" w:rsidRDefault="00251FDE" w:rsidP="00D77404">
      <w:pPr>
        <w:pStyle w:val="CMDOutput"/>
      </w:pPr>
      <w:r w:rsidRPr="00050158">
        <w:t xml:space="preserve">    Minimum = 70ms, Maximum = 74ms, Average = 71ms</w:t>
      </w:r>
    </w:p>
    <w:p w14:paraId="29A6F879" w14:textId="77777777" w:rsidR="00251FDE" w:rsidRDefault="00251FDE" w:rsidP="00251FDE">
      <w:pPr>
        <w:pStyle w:val="CMD"/>
      </w:pPr>
      <w:r>
        <w:t xml:space="preserve">C:\&gt; </w:t>
      </w:r>
      <w:r w:rsidRPr="00797DB4">
        <w:rPr>
          <w:b/>
        </w:rPr>
        <w:t>ping -4 www.cisco.com</w:t>
      </w:r>
    </w:p>
    <w:p w14:paraId="0597045D" w14:textId="77777777" w:rsidR="00251FDE" w:rsidRPr="00050158" w:rsidRDefault="00251FDE" w:rsidP="00D77404">
      <w:pPr>
        <w:pStyle w:val="CMDOutput"/>
      </w:pPr>
    </w:p>
    <w:p w14:paraId="0D8F256D" w14:textId="696212B8" w:rsidR="00251FDE" w:rsidRPr="00050158" w:rsidRDefault="00251FDE" w:rsidP="00D77404">
      <w:pPr>
        <w:pStyle w:val="CMDOutput"/>
      </w:pPr>
      <w:r w:rsidRPr="00050158">
        <w:t xml:space="preserve">Pinging </w:t>
      </w:r>
      <w:r w:rsidR="002F06C1" w:rsidRPr="00050158">
        <w:t>e2867.dsca.akamaiedge.net [172.230.155.162</w:t>
      </w:r>
      <w:r w:rsidRPr="00050158">
        <w:t>] with 32 bytes of data:</w:t>
      </w:r>
    </w:p>
    <w:p w14:paraId="479B7E92" w14:textId="3FDE86A0" w:rsidR="00251FDE" w:rsidRPr="00050158" w:rsidRDefault="00251FDE" w:rsidP="00D77404">
      <w:pPr>
        <w:pStyle w:val="CMDOutput"/>
      </w:pPr>
      <w:r w:rsidRPr="00050158">
        <w:lastRenderedPageBreak/>
        <w:t xml:space="preserve">Reply from </w:t>
      </w:r>
      <w:r w:rsidR="002F06C1" w:rsidRPr="00050158">
        <w:t>172.230.155.162</w:t>
      </w:r>
      <w:r w:rsidRPr="00050158">
        <w:t>: bytes=32 time=7ms TTL=</w:t>
      </w:r>
      <w:r w:rsidR="002F06C1" w:rsidRPr="00050158">
        <w:t>54</w:t>
      </w:r>
    </w:p>
    <w:p w14:paraId="335374D1" w14:textId="482B2C69" w:rsidR="00251FDE" w:rsidRPr="00050158" w:rsidRDefault="00251FDE" w:rsidP="00D77404">
      <w:pPr>
        <w:pStyle w:val="CMDOutput"/>
      </w:pPr>
      <w:r w:rsidRPr="00050158">
        <w:t xml:space="preserve">Reply from </w:t>
      </w:r>
      <w:r w:rsidR="002F06C1" w:rsidRPr="00050158">
        <w:t>172.230.155.162</w:t>
      </w:r>
      <w:r w:rsidRPr="00050158">
        <w:t>: bytes=32 time=</w:t>
      </w:r>
      <w:r w:rsidR="002F06C1" w:rsidRPr="00050158">
        <w:t>6</w:t>
      </w:r>
      <w:r w:rsidRPr="00050158">
        <w:t>ms TTL=</w:t>
      </w:r>
      <w:r w:rsidR="002F06C1" w:rsidRPr="00050158">
        <w:t>54</w:t>
      </w:r>
    </w:p>
    <w:p w14:paraId="23B53E3C" w14:textId="332AA898" w:rsidR="00251FDE" w:rsidRPr="00050158" w:rsidRDefault="00251FDE" w:rsidP="00D77404">
      <w:pPr>
        <w:pStyle w:val="CMDOutput"/>
      </w:pPr>
      <w:r w:rsidRPr="00050158">
        <w:t xml:space="preserve">Reply from </w:t>
      </w:r>
      <w:r w:rsidR="002F06C1" w:rsidRPr="00050158">
        <w:t>172.230.155.162</w:t>
      </w:r>
      <w:r w:rsidRPr="00050158">
        <w:t>: bytes=32 time=7ms TTL=</w:t>
      </w:r>
      <w:r w:rsidR="002F06C1" w:rsidRPr="00050158">
        <w:t>54</w:t>
      </w:r>
    </w:p>
    <w:p w14:paraId="7B214222" w14:textId="1E54511E" w:rsidR="00251FDE" w:rsidRPr="00050158" w:rsidRDefault="00251FDE" w:rsidP="00D77404">
      <w:pPr>
        <w:pStyle w:val="CMDOutput"/>
      </w:pPr>
      <w:r w:rsidRPr="00050158">
        <w:t xml:space="preserve">Reply from </w:t>
      </w:r>
      <w:r w:rsidR="002F06C1" w:rsidRPr="00050158">
        <w:t>172.230.155.162</w:t>
      </w:r>
      <w:r w:rsidRPr="00050158">
        <w:t>: bytes=32 time=</w:t>
      </w:r>
      <w:r w:rsidR="002F06C1" w:rsidRPr="00050158">
        <w:t>6</w:t>
      </w:r>
      <w:r w:rsidRPr="00050158">
        <w:t>ms TTL=</w:t>
      </w:r>
      <w:r w:rsidR="002F06C1" w:rsidRPr="00050158">
        <w:t>54</w:t>
      </w:r>
    </w:p>
    <w:p w14:paraId="45F31759" w14:textId="77777777" w:rsidR="00251FDE" w:rsidRPr="00050158" w:rsidRDefault="00251FDE" w:rsidP="00D77404">
      <w:pPr>
        <w:pStyle w:val="CMDOutput"/>
      </w:pPr>
    </w:p>
    <w:p w14:paraId="19D39B0F" w14:textId="23B8AA77" w:rsidR="00251FDE" w:rsidRPr="00050158" w:rsidRDefault="00251FDE" w:rsidP="00D77404">
      <w:pPr>
        <w:pStyle w:val="CMDOutput"/>
      </w:pPr>
      <w:r w:rsidRPr="00050158">
        <w:t xml:space="preserve">Ping statistics for </w:t>
      </w:r>
      <w:r w:rsidR="002F06C1" w:rsidRPr="00050158">
        <w:t>172.230.155.162</w:t>
      </w:r>
      <w:r w:rsidRPr="00050158">
        <w:t>:</w:t>
      </w:r>
    </w:p>
    <w:p w14:paraId="65F04D3D" w14:textId="77777777" w:rsidR="00251FDE" w:rsidRPr="00050158" w:rsidRDefault="00251FDE" w:rsidP="00D77404">
      <w:pPr>
        <w:pStyle w:val="CMDOutput"/>
      </w:pPr>
      <w:r w:rsidRPr="00050158">
        <w:t xml:space="preserve">    Packets: Sent = 4, Received = 4, Lost = 0 (0% loss),</w:t>
      </w:r>
    </w:p>
    <w:p w14:paraId="4ECFFF3E" w14:textId="77777777" w:rsidR="00251FDE" w:rsidRPr="00050158" w:rsidRDefault="00251FDE" w:rsidP="00D77404">
      <w:pPr>
        <w:pStyle w:val="CMDOutput"/>
      </w:pPr>
      <w:r w:rsidRPr="00050158">
        <w:t xml:space="preserve">Approximate </w:t>
      </w:r>
      <w:proofErr w:type="gramStart"/>
      <w:r w:rsidRPr="00050158">
        <w:t>round trip</w:t>
      </w:r>
      <w:proofErr w:type="gramEnd"/>
      <w:r w:rsidRPr="00050158">
        <w:t xml:space="preserve"> times in milli-seconds:</w:t>
      </w:r>
    </w:p>
    <w:p w14:paraId="1C7FBE73" w14:textId="0989B690" w:rsidR="00251FDE" w:rsidRPr="00050158" w:rsidRDefault="00251FDE" w:rsidP="00D77404">
      <w:pPr>
        <w:pStyle w:val="CMDOutput"/>
      </w:pPr>
      <w:r w:rsidRPr="00050158">
        <w:t xml:space="preserve">    Minimum = </w:t>
      </w:r>
      <w:r w:rsidR="002F06C1" w:rsidRPr="00050158">
        <w:t>6</w:t>
      </w:r>
      <w:r w:rsidRPr="00050158">
        <w:t xml:space="preserve">ms, Maximum = 7ms, Average = </w:t>
      </w:r>
      <w:r w:rsidR="002F06C1" w:rsidRPr="00050158">
        <w:t>6</w:t>
      </w:r>
      <w:r w:rsidRPr="00050158">
        <w:t>ms</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69498C04" w14:textId="77777777" w:rsidR="00251FDE" w:rsidRDefault="00251FDE" w:rsidP="00797DB4">
      <w:pPr>
        <w:pStyle w:val="AnswerLineL50"/>
      </w:pPr>
      <w:r>
        <w:t>Type your answers here.</w:t>
      </w:r>
    </w:p>
    <w:p w14:paraId="5B6987EC" w14:textId="77777777" w:rsidR="004A0EBA" w:rsidRPr="009439A3" w:rsidRDefault="004A0EBA" w:rsidP="00797DB4">
      <w:pPr>
        <w:pStyle w:val="BodyTextL50"/>
      </w:pPr>
      <w:r w:rsidRPr="004A0EBA">
        <w:t>Type the IP address that you obtained when you pinged www.cisco.com into a browser. Does the web site display? Explain.</w:t>
      </w:r>
    </w:p>
    <w:p w14:paraId="7A9051C8" w14:textId="77777777" w:rsidR="00251FDE" w:rsidRPr="00797DB4" w:rsidRDefault="004A0EBA" w:rsidP="00797DB4">
      <w:pPr>
        <w:pStyle w:val="AnswerLineL50"/>
      </w:pPr>
      <w:r>
        <w:t>Type your answers here.</w:t>
      </w:r>
    </w:p>
    <w:p w14:paraId="0EC2512D" w14:textId="77777777" w:rsidR="005E0880" w:rsidRPr="005E0880" w:rsidRDefault="005E0880" w:rsidP="005E0880">
      <w:pPr>
        <w:pStyle w:val="ConfigWindow"/>
      </w:pPr>
      <w:r w:rsidRPr="005E0880">
        <w:t>Close the windows command prompt</w:t>
      </w:r>
    </w:p>
    <w:p w14:paraId="4FB0D981" w14:textId="77777777" w:rsidR="00251FDE" w:rsidRDefault="00251FDE" w:rsidP="00050158">
      <w:pPr>
        <w:pStyle w:val="Heading2"/>
      </w:pPr>
      <w:r>
        <w:t xml:space="preserve">Observe DNS Lookup Using the </w:t>
      </w:r>
      <w:proofErr w:type="spellStart"/>
      <w:r>
        <w:t>nslookup</w:t>
      </w:r>
      <w:proofErr w:type="spellEnd"/>
      <w:r>
        <w:t xml:space="preserve"> Command on a Web Site</w:t>
      </w:r>
    </w:p>
    <w:p w14:paraId="4E94FF81" w14:textId="0FD640A5"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proofErr w:type="spellStart"/>
      <w:r w:rsidRPr="00797DB4">
        <w:rPr>
          <w:b/>
        </w:rPr>
        <w:t>nslookup</w:t>
      </w:r>
      <w:proofErr w:type="spellEnd"/>
    </w:p>
    <w:p w14:paraId="313DCBC5" w14:textId="6A2D72B0" w:rsidR="00266C9F" w:rsidRDefault="00266C9F" w:rsidP="00266C9F">
      <w:pPr>
        <w:pStyle w:val="Heading3"/>
      </w:pPr>
      <w:r>
        <w:t>Question:</w:t>
      </w:r>
    </w:p>
    <w:p w14:paraId="279A533E" w14:textId="4B52596F" w:rsidR="004A0EBA" w:rsidRDefault="00251FDE" w:rsidP="005E0880">
      <w:pPr>
        <w:pStyle w:val="BodyTextL50"/>
        <w:spacing w:before="0"/>
      </w:pPr>
      <w:r>
        <w:t>What is the default DNS server used?</w:t>
      </w:r>
    </w:p>
    <w:p w14:paraId="66783242" w14:textId="77777777" w:rsidR="00251FDE" w:rsidRDefault="004A0EBA" w:rsidP="00797DB4">
      <w:pPr>
        <w:pStyle w:val="AnswerLineL50"/>
      </w:pPr>
      <w:r>
        <w:t>Type your answers here.</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w:t>
      </w:r>
      <w:proofErr w:type="gramStart"/>
      <w:r w:rsidRPr="00D0050B">
        <w:t xml:space="preserve">type </w:t>
      </w:r>
      <w:r w:rsidRPr="00D0050B">
        <w:rPr>
          <w:b/>
        </w:rPr>
        <w:t>?</w:t>
      </w:r>
      <w:proofErr w:type="gramEnd"/>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 xml:space="preserve">Addresses:  </w:t>
      </w:r>
      <w:proofErr w:type="gramStart"/>
      <w:r w:rsidRPr="00050158">
        <w:t>2600:1404:a</w:t>
      </w:r>
      <w:proofErr w:type="gramEnd"/>
      <w:r w:rsidRPr="00050158">
        <w:t>:395::b33</w:t>
      </w:r>
    </w:p>
    <w:p w14:paraId="14FA9367" w14:textId="362781F3" w:rsidR="00737E8F" w:rsidRPr="00050158" w:rsidRDefault="00737E8F" w:rsidP="00050158">
      <w:pPr>
        <w:pStyle w:val="CMDOutput"/>
      </w:pPr>
      <w:r w:rsidRPr="00050158">
        <w:t xml:space="preserve">          </w:t>
      </w:r>
      <w:proofErr w:type="gramStart"/>
      <w:r w:rsidRPr="00050158">
        <w:t>2600:1404:a</w:t>
      </w:r>
      <w:proofErr w:type="gramEnd"/>
      <w:r w:rsidRPr="00050158">
        <w:t>:38e:::b33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77777777" w:rsidR="009439A3" w:rsidRDefault="009439A3" w:rsidP="00797DB4">
      <w:pPr>
        <w:pStyle w:val="AnswerLineL50"/>
      </w:pPr>
      <w:r>
        <w:t>Type your answers here.</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77777777" w:rsidR="009439A3" w:rsidRDefault="00251FDE" w:rsidP="00251FDE">
      <w:pPr>
        <w:pStyle w:val="BodyTextL50"/>
      </w:pPr>
      <w:r>
        <w:t xml:space="preserve">Is it the same as the IP address shown with the </w:t>
      </w:r>
      <w:r w:rsidRPr="001A32FA">
        <w:rPr>
          <w:b/>
        </w:rPr>
        <w:t>ping</w:t>
      </w:r>
      <w:r>
        <w:t xml:space="preserve"> command?</w:t>
      </w:r>
    </w:p>
    <w:p w14:paraId="09DBEC6A" w14:textId="77777777" w:rsidR="009439A3" w:rsidRDefault="009439A3" w:rsidP="00797DB4">
      <w:pPr>
        <w:pStyle w:val="AnswerLineL50"/>
      </w:pPr>
      <w:r>
        <w:t>Type your answers here.</w:t>
      </w:r>
    </w:p>
    <w:p w14:paraId="62C5F4C4" w14:textId="484BBEE9" w:rsidR="00251FDE" w:rsidRPr="00797DB4" w:rsidRDefault="00251FDE" w:rsidP="00BA734B">
      <w:pPr>
        <w:pStyle w:val="SubStepAlpha"/>
        <w:keepNext/>
        <w:numPr>
          <w:ilvl w:val="0"/>
          <w:numId w:val="0"/>
        </w:numPr>
        <w:ind w:left="720"/>
      </w:pPr>
      <w:r w:rsidRPr="00797DB4">
        <w:lastRenderedPageBreak/>
        <w:t xml:space="preserve">Under addresses, in addition to the </w:t>
      </w:r>
      <w:r w:rsidR="00737E8F">
        <w:t>172.230.155.162</w:t>
      </w:r>
      <w:r w:rsidRPr="00797DB4">
        <w:t xml:space="preserve"> IP address, there are the following numbers: </w:t>
      </w:r>
      <w:r w:rsidR="00737E8F">
        <w:t>2600:</w:t>
      </w:r>
      <w:proofErr w:type="gramStart"/>
      <w:r w:rsidR="00737E8F">
        <w:t>1404:a</w:t>
      </w:r>
      <w:proofErr w:type="gramEnd"/>
      <w:r w:rsidR="00737E8F">
        <w:t>:395::b33 and 2600:1404:a:38e:::b33</w:t>
      </w:r>
      <w:r w:rsidRPr="00797DB4">
        <w:t>. What are these?</w:t>
      </w:r>
    </w:p>
    <w:p w14:paraId="5F4BFC5C" w14:textId="77777777" w:rsidR="00251FDE" w:rsidRPr="00797DB4" w:rsidRDefault="009439A3" w:rsidP="00797DB4">
      <w:pPr>
        <w:pStyle w:val="AnswerLineL50"/>
      </w:pPr>
      <w:r>
        <w:t>Type your answers here.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0158B910" w14:textId="77777777" w:rsidR="00251FDE" w:rsidRDefault="00251FDE" w:rsidP="00797DB4">
      <w:pPr>
        <w:pStyle w:val="BodyTextL50"/>
        <w:spacing w:before="0"/>
      </w:pPr>
      <w:r>
        <w:t xml:space="preserve">Using the </w:t>
      </w:r>
      <w:proofErr w:type="spellStart"/>
      <w:r w:rsidRPr="008721D1">
        <w:rPr>
          <w:b/>
          <w:bCs/>
        </w:rPr>
        <w:t>nslookup</w:t>
      </w:r>
      <w:proofErr w:type="spellEnd"/>
      <w:r>
        <w:t xml:space="preserve"> tool, record the IP addresses associated with </w:t>
      </w:r>
      <w:r w:rsidRPr="00142A83">
        <w:rPr>
          <w:b/>
        </w:rPr>
        <w:t>www.google.com</w:t>
      </w:r>
      <w:r w:rsidRPr="00220D0C">
        <w:t>.</w:t>
      </w:r>
    </w:p>
    <w:p w14:paraId="43C056E8" w14:textId="77777777" w:rsidR="00251FDE" w:rsidRDefault="00106C08" w:rsidP="00797DB4">
      <w:pPr>
        <w:pStyle w:val="AnswerLineL50"/>
      </w:pPr>
      <w:r>
        <w:t>Type your answers here.</w:t>
      </w:r>
    </w:p>
    <w:p w14:paraId="1632D9FE" w14:textId="4A386314" w:rsidR="00251FDE" w:rsidRDefault="00251FDE" w:rsidP="00050158">
      <w:pPr>
        <w:pStyle w:val="Heading2"/>
      </w:pPr>
      <w:r>
        <w:t xml:space="preserve">Observe DNS Lookup Using the </w:t>
      </w:r>
      <w:proofErr w:type="spellStart"/>
      <w:r>
        <w:t>nslookup</w:t>
      </w:r>
      <w:proofErr w:type="spellEnd"/>
      <w:r>
        <w:t xml:space="preserve">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5D234915" w14:textId="77777777" w:rsidR="00BA734B"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w:t>
      </w:r>
    </w:p>
    <w:p w14:paraId="78FC4C3D" w14:textId="2A808D78" w:rsidR="00BA734B" w:rsidRDefault="00BA734B" w:rsidP="00BA734B">
      <w:pPr>
        <w:pStyle w:val="Heading4"/>
      </w:pPr>
      <w:r>
        <w:t>Question:</w:t>
      </w:r>
    </w:p>
    <w:p w14:paraId="4E1F17BB" w14:textId="2DB7A331" w:rsidR="00251FDE" w:rsidRDefault="00251FDE" w:rsidP="00BA734B">
      <w:pPr>
        <w:pStyle w:val="BodyTextL50"/>
        <w:spacing w:before="0"/>
      </w:pPr>
      <w:r>
        <w:t xml:space="preserve">Based upon the output above, which mail server will be contacted first when the email is sent to </w:t>
      </w:r>
      <w:r w:rsidRPr="00D57D5C">
        <w:t>cisco.com</w:t>
      </w:r>
      <w:r>
        <w:t>?</w:t>
      </w:r>
    </w:p>
    <w:p w14:paraId="19DE3887" w14:textId="77777777" w:rsidR="00251FDE" w:rsidRDefault="00106C08" w:rsidP="00797DB4">
      <w:pPr>
        <w:pStyle w:val="AnswerLineL50"/>
      </w:pPr>
      <w:r>
        <w:t>Type your answers here.</w:t>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77777777" w:rsidR="00251FDE" w:rsidRDefault="00797DB4" w:rsidP="00BA734B">
      <w:pPr>
        <w:pStyle w:val="AnswerLineL50"/>
      </w:pPr>
      <w:r>
        <w:t xml:space="preserve">Type your </w:t>
      </w:r>
      <w:r w:rsidR="00D0050B">
        <w:t>answers</w:t>
      </w:r>
      <w:r>
        <w:t xml:space="preserve"> here.</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Heading1"/>
      </w:pPr>
      <w:r>
        <w:t>Reflection</w:t>
      </w:r>
      <w:r w:rsidR="00106C08">
        <w:t xml:space="preserve"> Question</w:t>
      </w:r>
    </w:p>
    <w:p w14:paraId="2DBDA788" w14:textId="77777777" w:rsidR="00251FDE" w:rsidRDefault="00251FDE" w:rsidP="00D0050B">
      <w:pPr>
        <w:pStyle w:val="BodyTextL25"/>
      </w:pPr>
      <w:r>
        <w:t>What is the fundamental purpose of DNS?</w:t>
      </w:r>
    </w:p>
    <w:p w14:paraId="5FD0D310" w14:textId="77777777" w:rsidR="00D0050B" w:rsidRDefault="00D0050B" w:rsidP="00BA734B">
      <w:pPr>
        <w:pStyle w:val="AnswerLineL25"/>
        <w:spacing w:after="0"/>
      </w:pPr>
      <w:r>
        <w:lastRenderedPageBreak/>
        <w:t>Type your answers here.</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5E857" w14:textId="77777777" w:rsidR="00F35D19" w:rsidRDefault="00F35D19" w:rsidP="00710659">
      <w:pPr>
        <w:spacing w:after="0" w:line="240" w:lineRule="auto"/>
      </w:pPr>
      <w:r>
        <w:separator/>
      </w:r>
    </w:p>
    <w:p w14:paraId="474EFF3D" w14:textId="77777777" w:rsidR="00F35D19" w:rsidRDefault="00F35D19"/>
  </w:endnote>
  <w:endnote w:type="continuationSeparator" w:id="0">
    <w:p w14:paraId="43D6C7E4" w14:textId="77777777" w:rsidR="00F35D19" w:rsidRDefault="00F35D19" w:rsidP="00710659">
      <w:pPr>
        <w:spacing w:after="0" w:line="240" w:lineRule="auto"/>
      </w:pPr>
      <w:r>
        <w:continuationSeparator/>
      </w:r>
    </w:p>
    <w:p w14:paraId="21BF4D32" w14:textId="77777777" w:rsidR="00F35D19" w:rsidRDefault="00F35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865FF" w14:textId="2F7AF00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C83C4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10800" w14:textId="1B0BC9B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83C4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0E57E" w14:textId="77777777" w:rsidR="00F35D19" w:rsidRDefault="00F35D19" w:rsidP="00710659">
      <w:pPr>
        <w:spacing w:after="0" w:line="240" w:lineRule="auto"/>
      </w:pPr>
      <w:r>
        <w:separator/>
      </w:r>
    </w:p>
    <w:p w14:paraId="2680F23C" w14:textId="77777777" w:rsidR="00F35D19" w:rsidRDefault="00F35D19"/>
  </w:footnote>
  <w:footnote w:type="continuationSeparator" w:id="0">
    <w:p w14:paraId="288242F2" w14:textId="77777777" w:rsidR="00F35D19" w:rsidRDefault="00F35D19" w:rsidP="00710659">
      <w:pPr>
        <w:spacing w:after="0" w:line="240" w:lineRule="auto"/>
      </w:pPr>
      <w:r>
        <w:continuationSeparator/>
      </w:r>
    </w:p>
    <w:p w14:paraId="284F01E0" w14:textId="77777777" w:rsidR="00F35D19" w:rsidRDefault="00F35D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A7BEE"/>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94E"/>
    <w:rsid w:val="00462B9F"/>
    <w:rsid w:val="004659EE"/>
    <w:rsid w:val="00473E34"/>
    <w:rsid w:val="00476BA9"/>
    <w:rsid w:val="00481650"/>
    <w:rsid w:val="00482A66"/>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17E4"/>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A734B"/>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C4B"/>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04"/>
    <w:rsid w:val="00D778DF"/>
    <w:rsid w:val="00D84BDA"/>
    <w:rsid w:val="00D86D9E"/>
    <w:rsid w:val="00D87013"/>
    <w:rsid w:val="00D876A8"/>
    <w:rsid w:val="00D87F26"/>
    <w:rsid w:val="00D913F0"/>
    <w:rsid w:val="00D9298E"/>
    <w:rsid w:val="00D93063"/>
    <w:rsid w:val="00D933B0"/>
    <w:rsid w:val="00D94369"/>
    <w:rsid w:val="00D951FC"/>
    <w:rsid w:val="00D977E8"/>
    <w:rsid w:val="00D97B16"/>
    <w:rsid w:val="00DA119B"/>
    <w:rsid w:val="00DB09A0"/>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C7AA9"/>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5D19"/>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94369"/>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9436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4369"/>
    <w:rPr>
      <w:b/>
      <w:bCs/>
      <w:noProof/>
      <w:sz w:val="26"/>
      <w:szCs w:val="26"/>
    </w:rPr>
  </w:style>
  <w:style w:type="character" w:customStyle="1" w:styleId="Heading2Char">
    <w:name w:val="Heading 2 Char"/>
    <w:link w:val="Heading2"/>
    <w:uiPriority w:val="9"/>
    <w:rsid w:val="00D9436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00235C"/>
    <w:rsid w:val="00427A6C"/>
    <w:rsid w:val="004E066F"/>
    <w:rsid w:val="00711CBA"/>
    <w:rsid w:val="00980357"/>
    <w:rsid w:val="00AC060E"/>
    <w:rsid w:val="00B9592C"/>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5C98F-5F67-4D7E-BF14-F4675FD9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142</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Suk-Yi Pennock -X (spennock - UNICON INC at Cisco)</cp:lastModifiedBy>
  <cp:revision>5</cp:revision>
  <cp:lastPrinted>2020-08-25T23:59:00Z</cp:lastPrinted>
  <dcterms:created xsi:type="dcterms:W3CDTF">2020-08-25T22:22:00Z</dcterms:created>
  <dcterms:modified xsi:type="dcterms:W3CDTF">2020-08-26T04:10:00Z</dcterms:modified>
</cp:coreProperties>
</file>